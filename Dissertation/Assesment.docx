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604" w:rsidRDefault="00576034">
      <w:pPr>
        <w:pStyle w:val="Heading1"/>
      </w:pPr>
      <w:r>
        <w:t xml:space="preserve">Pixel Group Processing </w:t>
      </w:r>
      <w:r w:rsidR="00814A06">
        <w:t>Assessment</w:t>
      </w:r>
      <w:bookmarkStart w:id="0" w:name="_GoBack"/>
      <w:bookmarkEnd w:id="0"/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est information including instructor, name, class, period and date"/>
      </w:tblPr>
      <w:tblGrid>
        <w:gridCol w:w="1435"/>
        <w:gridCol w:w="3240"/>
        <w:gridCol w:w="1080"/>
        <w:gridCol w:w="3595"/>
      </w:tblGrid>
      <w:tr w:rsidR="00062604">
        <w:tc>
          <w:tcPr>
            <w:tcW w:w="1435" w:type="dxa"/>
            <w:tcBorders>
              <w:bottom w:val="single" w:sz="12" w:space="0" w:color="7F7F7F" w:themeColor="text1" w:themeTint="80"/>
            </w:tcBorders>
          </w:tcPr>
          <w:p w:rsidR="00062604" w:rsidRDefault="00D213B1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3240" w:type="dxa"/>
            <w:tcBorders>
              <w:bottom w:val="single" w:sz="12" w:space="0" w:color="7F7F7F" w:themeColor="text1" w:themeTint="80"/>
            </w:tcBorders>
          </w:tcPr>
          <w:p w:rsidR="00062604" w:rsidRDefault="00062604"/>
        </w:tc>
        <w:tc>
          <w:tcPr>
            <w:tcW w:w="1080" w:type="dxa"/>
            <w:tcBorders>
              <w:bottom w:val="single" w:sz="12" w:space="0" w:color="7F7F7F" w:themeColor="text1" w:themeTint="80"/>
            </w:tcBorders>
          </w:tcPr>
          <w:p w:rsidR="00062604" w:rsidRDefault="002B7B4C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</w:t>
            </w:r>
          </w:p>
        </w:tc>
        <w:tc>
          <w:tcPr>
            <w:tcW w:w="3595" w:type="dxa"/>
            <w:tcBorders>
              <w:bottom w:val="single" w:sz="12" w:space="0" w:color="7F7F7F" w:themeColor="text1" w:themeTint="80"/>
            </w:tcBorders>
          </w:tcPr>
          <w:p w:rsidR="00062604" w:rsidRDefault="00062604"/>
        </w:tc>
      </w:tr>
      <w:tr w:rsidR="00062604">
        <w:tc>
          <w:tcPr>
            <w:tcW w:w="1435" w:type="dxa"/>
          </w:tcPr>
          <w:p w:rsidR="00062604" w:rsidRDefault="00D213B1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3240" w:type="dxa"/>
            <w:tcBorders>
              <w:right w:val="nil"/>
            </w:tcBorders>
          </w:tcPr>
          <w:p w:rsidR="00062604" w:rsidRDefault="00062604" w:rsidP="002B7B4C"/>
        </w:tc>
        <w:tc>
          <w:tcPr>
            <w:tcW w:w="1080" w:type="dxa"/>
            <w:tcBorders>
              <w:left w:val="nil"/>
              <w:right w:val="nil"/>
            </w:tcBorders>
          </w:tcPr>
          <w:p w:rsidR="00062604" w:rsidRDefault="00062604">
            <w:pPr>
              <w:pStyle w:val="Heading2"/>
              <w:rPr>
                <w:sz w:val="22"/>
                <w:szCs w:val="22"/>
              </w:rPr>
            </w:pPr>
          </w:p>
        </w:tc>
        <w:tc>
          <w:tcPr>
            <w:tcW w:w="3595" w:type="dxa"/>
            <w:tcBorders>
              <w:left w:val="nil"/>
            </w:tcBorders>
          </w:tcPr>
          <w:p w:rsidR="00062604" w:rsidRDefault="00062604"/>
        </w:tc>
      </w:tr>
    </w:tbl>
    <w:sdt>
      <w:sdtPr>
        <w:id w:val="-667473642"/>
        <w:placeholder>
          <w:docPart w:val="82F91AA3FB2E43E79B2632E0AF6F8F98"/>
        </w:placeholder>
        <w:temporary/>
        <w:showingPlcHdr/>
        <w15:appearance w15:val="hidden"/>
      </w:sdtPr>
      <w:sdtEndPr/>
      <w:sdtContent>
        <w:p w:rsidR="00062604" w:rsidRDefault="00D213B1">
          <w:pPr>
            <w:pStyle w:val="Instructions"/>
          </w:pPr>
          <w:r>
            <w:t xml:space="preserve">[Type the test instructions here. For example, instruct the student to write a short paragraph in </w:t>
          </w:r>
          <w:r>
            <w:t>response to each of the following questions.]</w:t>
          </w:r>
        </w:p>
      </w:sdtContent>
    </w:sdt>
    <w:p w:rsidR="00062604" w:rsidRDefault="00341E08">
      <w:pPr>
        <w:pStyle w:val="Heading3"/>
      </w:pPr>
      <w:r>
        <w:t xml:space="preserve">What </w:t>
      </w:r>
      <w:proofErr w:type="spellStart"/>
      <w:r>
        <w:t>colour</w:t>
      </w:r>
      <w:proofErr w:type="spellEnd"/>
      <w:r>
        <w:t xml:space="preserve"> would this produce, white or black and why </w:t>
      </w:r>
    </w:p>
    <w:p w:rsidR="00341E08" w:rsidRDefault="00341E08" w:rsidP="00341E0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124692</wp:posOffset>
                </wp:positionH>
                <wp:positionV relativeFrom="paragraph">
                  <wp:posOffset>153299</wp:posOffset>
                </wp:positionV>
                <wp:extent cx="665018" cy="415636"/>
                <wp:effectExtent l="0" t="0" r="2095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415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1E08" w:rsidRDefault="00341E08" w:rsidP="00341E08">
                            <w:pPr>
                              <w:ind w:left="0"/>
                            </w:pPr>
                            <w:r>
                              <w:t>255</w:t>
                            </w:r>
                            <w:proofErr w:type="gramStart"/>
                            <w:r>
                              <w:t>,0,0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9.8pt;margin-top:12.05pt;width:52.35pt;height: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" fillcolor="#5b9bd5 [3204]" strokecolor="#1f4d78 [1604]" strokeweight="1pt">
                <v:textbox>
                  <w:txbxContent>
                    <w:p w:rsidR="00341E08" w:rsidRDefault="00341E08" w:rsidP="00341E08">
                      <w:pPr>
                        <w:ind w:left="0"/>
                      </w:pPr>
                      <w:r>
                        <w:t>255</w:t>
                      </w:r>
                      <w:proofErr w:type="gramStart"/>
                      <w:r>
                        <w:t>,0,0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341E08" w:rsidRDefault="00341E08" w:rsidP="00341E08"/>
    <w:p w:rsidR="00341E08" w:rsidRPr="00341E08" w:rsidRDefault="00341E08" w:rsidP="00341E08">
      <w:pPr>
        <w:ind w:left="0"/>
      </w:pPr>
    </w:p>
    <w:p w:rsidR="00062604" w:rsidRDefault="00341E0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C8DC0E" wp14:editId="4CAEFFE5">
                <wp:simplePos x="0" y="0"/>
                <wp:positionH relativeFrom="column">
                  <wp:posOffset>682040</wp:posOffset>
                </wp:positionH>
                <wp:positionV relativeFrom="paragraph">
                  <wp:posOffset>153506</wp:posOffset>
                </wp:positionV>
                <wp:extent cx="4221677" cy="0"/>
                <wp:effectExtent l="0" t="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1677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CD6F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12.1pt" to="386.1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" strokecolor="black [3200]" strokeweight="1.5pt">
                <v:stroke dashstyle="3 1" joinstyle="miter"/>
              </v:line>
            </w:pict>
          </mc:Fallback>
        </mc:AlternateContent>
      </w:r>
      <w:r>
        <w:t>Answer:</w:t>
      </w:r>
    </w:p>
    <w:p w:rsidR="00062604" w:rsidRDefault="00341E08">
      <w:pPr>
        <w:pStyle w:val="Heading3"/>
      </w:pPr>
      <w:r>
        <w:t>What is the spatial frequency of this image</w:t>
      </w:r>
      <w:r w:rsidR="00996D7E">
        <w:t xml:space="preserve"> and state your reasoning below</w:t>
      </w:r>
    </w:p>
    <w:p w:rsidR="00341E08" w:rsidRDefault="00996D7E" w:rsidP="00341E0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pt;height:128.4pt">
            <v:imagedata r:id="rId8" o:title="spatfreq - Copy" cropbottom="9023f" cropleft="32764f"/>
          </v:shape>
        </w:pict>
      </w:r>
      <w:r>
        <w:rPr>
          <w:noProof/>
          <w:lang w:val="en-GB" w:eastAsia="en-GB"/>
        </w:rPr>
        <w:drawing>
          <wp:inline distT="0" distB="0" distL="0" distR="0" wp14:anchorId="33E3B436" wp14:editId="41854FB0">
            <wp:extent cx="2618105" cy="1616660"/>
            <wp:effectExtent l="0" t="0" r="0" b="3175"/>
            <wp:docPr id="5" name="Picture 5" descr="C:\Users\claud\AppData\Local\Microsoft\Windows\INetCache\Content.Word\spatfreq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laud\AppData\Local\Microsoft\Windows\INetCache\Content.Word\spatfreq - Cop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27" b="13768"/>
                    <a:stretch/>
                  </pic:blipFill>
                  <pic:spPr bwMode="auto">
                    <a:xfrm>
                      <a:off x="0" y="0"/>
                      <a:ext cx="2626100" cy="162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B4C" w:rsidRDefault="002B7B4C" w:rsidP="00341E08"/>
    <w:p w:rsidR="00341E08" w:rsidRPr="00341E08" w:rsidRDefault="00996D7E" w:rsidP="00341E0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E724C8" wp14:editId="4D7AE6B8">
                <wp:simplePos x="0" y="0"/>
                <wp:positionH relativeFrom="margin">
                  <wp:posOffset>3574456</wp:posOffset>
                </wp:positionH>
                <wp:positionV relativeFrom="paragraph">
                  <wp:posOffset>106366</wp:posOffset>
                </wp:positionV>
                <wp:extent cx="1074717" cy="5938"/>
                <wp:effectExtent l="0" t="0" r="30480" b="323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717" cy="5938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A4649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1.45pt,8.4pt" to="366.0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" strokecolor="black [3200]" strokeweight="1.5pt">
                <v:stroke dashstyle="3 1" joinstyle="miter"/>
                <w10:wrap anchorx="margin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A10632" wp14:editId="6277A15A">
                <wp:simplePos x="0" y="0"/>
                <wp:positionH relativeFrom="margin">
                  <wp:posOffset>759963</wp:posOffset>
                </wp:positionH>
                <wp:positionV relativeFrom="paragraph">
                  <wp:posOffset>60012</wp:posOffset>
                </wp:positionV>
                <wp:extent cx="1074717" cy="5938"/>
                <wp:effectExtent l="0" t="0" r="30480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717" cy="5938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9565B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.85pt,4.75pt" to="144.4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" strokecolor="black [3200]" strokeweight="1.5pt">
                <v:stroke dashstyle="3 1" joinstyle="miter"/>
                <w10:wrap anchorx="margin"/>
              </v:line>
            </w:pict>
          </mc:Fallback>
        </mc:AlternateContent>
      </w:r>
    </w:p>
    <w:p w:rsidR="00996D7E" w:rsidRDefault="00996D7E"/>
    <w:p w:rsidR="00062604" w:rsidRDefault="00996D7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5D531F" wp14:editId="034AAA27">
                <wp:simplePos x="0" y="0"/>
                <wp:positionH relativeFrom="margin">
                  <wp:align>center</wp:align>
                </wp:positionH>
                <wp:positionV relativeFrom="paragraph">
                  <wp:posOffset>113538</wp:posOffset>
                </wp:positionV>
                <wp:extent cx="4405746" cy="0"/>
                <wp:effectExtent l="0" t="0" r="1397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5746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E97A2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95pt" to="346.9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" strokecolor="black [3200]" strokeweight="1.5pt">
                <v:stroke dashstyle="3 1" joinstyle="miter"/>
                <w10:wrap anchorx="margin"/>
              </v:line>
            </w:pict>
          </mc:Fallback>
        </mc:AlternateContent>
      </w:r>
      <w:r>
        <w:t xml:space="preserve">Reason: </w:t>
      </w:r>
    </w:p>
    <w:p w:rsidR="00996D7E" w:rsidRDefault="00996D7E"/>
    <w:p w:rsidR="002B7B4C" w:rsidRDefault="002B7B4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6D323F" wp14:editId="352D72B4">
                <wp:simplePos x="0" y="0"/>
                <wp:positionH relativeFrom="margin">
                  <wp:align>center</wp:align>
                </wp:positionH>
                <wp:positionV relativeFrom="paragraph">
                  <wp:posOffset>23116</wp:posOffset>
                </wp:positionV>
                <wp:extent cx="4405630" cy="0"/>
                <wp:effectExtent l="0" t="0" r="1397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563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ACD02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.8pt" to="346.9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" strokecolor="black [3200]" strokeweight="1.5pt">
                <v:stroke dashstyle="3 1" joinstyle="miter"/>
                <w10:wrap anchorx="margin"/>
              </v:line>
            </w:pict>
          </mc:Fallback>
        </mc:AlternateContent>
      </w:r>
    </w:p>
    <w:p w:rsidR="002B7B4C" w:rsidRDefault="002B7B4C"/>
    <w:p w:rsidR="00062604" w:rsidRDefault="00D213B1">
      <w:pPr>
        <w:pStyle w:val="Heading3"/>
      </w:pPr>
      <w:r>
        <w:lastRenderedPageBreak/>
        <w:t xml:space="preserve"> </w:t>
      </w:r>
      <w:r w:rsidR="002E417D">
        <w:t xml:space="preserve">Workout out the output the center pixel weighed by the kernel </w:t>
      </w:r>
    </w:p>
    <w:p w:rsidR="002E417D" w:rsidRDefault="002E417D" w:rsidP="002E417D"/>
    <w:p w:rsidR="002E417D" w:rsidRPr="002E417D" w:rsidRDefault="002E417D" w:rsidP="002E417D">
      <w:proofErr w:type="spellStart"/>
      <w:r>
        <w:t>Heres</w:t>
      </w:r>
      <w:proofErr w:type="spellEnd"/>
      <w:r>
        <w:t xml:space="preserve"> a simple edge detection kernel normalized by 1 tenth workout the </w:t>
      </w:r>
      <w:proofErr w:type="spellStart"/>
      <w:r>
        <w:t>the</w:t>
      </w:r>
      <w:proofErr w:type="spellEnd"/>
      <w:r>
        <w:t xml:space="preserve"> pixel </w:t>
      </w:r>
    </w:p>
    <w:p w:rsidR="00341E08" w:rsidRDefault="002B7B4C" w:rsidP="00341E0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E3D9FD" wp14:editId="582EAB41">
                <wp:simplePos x="0" y="0"/>
                <wp:positionH relativeFrom="column">
                  <wp:posOffset>3002507</wp:posOffset>
                </wp:positionH>
                <wp:positionV relativeFrom="paragraph">
                  <wp:posOffset>1378385</wp:posOffset>
                </wp:positionV>
                <wp:extent cx="470848" cy="484495"/>
                <wp:effectExtent l="0" t="0" r="24765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848" cy="484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7B4C" w:rsidRPr="002B7B4C" w:rsidRDefault="002B7B4C" w:rsidP="002B7B4C">
                            <w:pPr>
                              <w:ind w:left="0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7B4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3D9FD" id="Rectangle 10" o:spid="_x0000_s1027" style="position:absolute;left:0;text-align:left;margin-left:236.4pt;margin-top:108.55pt;width:37.05pt;height:38.1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" fillcolor="white [3212]" strokecolor="white [3212]" strokeweight="1pt">
                <v:textbox>
                  <w:txbxContent>
                    <w:p w:rsidR="002B7B4C" w:rsidRPr="002B7B4C" w:rsidRDefault="002B7B4C" w:rsidP="002B7B4C">
                      <w:pPr>
                        <w:ind w:left="0"/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7B4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6CCFA2" wp14:editId="1666265D">
                <wp:simplePos x="0" y="0"/>
                <wp:positionH relativeFrom="column">
                  <wp:posOffset>4838122</wp:posOffset>
                </wp:positionH>
                <wp:positionV relativeFrom="paragraph">
                  <wp:posOffset>1282103</wp:posOffset>
                </wp:positionV>
                <wp:extent cx="266132" cy="552735"/>
                <wp:effectExtent l="0" t="0" r="1968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32" cy="55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17D" w:rsidRDefault="002E417D">
                            <w:pPr>
                              <w:ind w:left="0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CCFA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left:0;text-align:left;margin-left:380.95pt;margin-top:100.95pt;width:20.95pt;height:4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" fillcolor="white [3201]" strokeweight=".5pt">
                <v:textbox>
                  <w:txbxContent>
                    <w:p w:rsidR="002E417D" w:rsidRDefault="002E417D">
                      <w:pPr>
                        <w:ind w:left="0"/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837"/>
        <w:gridCol w:w="838"/>
        <w:gridCol w:w="838"/>
        <w:gridCol w:w="838"/>
        <w:gridCol w:w="838"/>
      </w:tblGrid>
      <w:tr w:rsidR="00996D7E" w:rsidTr="002E417D">
        <w:trPr>
          <w:trHeight w:val="657"/>
        </w:trPr>
        <w:tc>
          <w:tcPr>
            <w:tcW w:w="837" w:type="dxa"/>
          </w:tcPr>
          <w:p w:rsidR="00996D7E" w:rsidRDefault="002E417D" w:rsidP="002B7B4C">
            <w:pPr>
              <w:ind w:left="0"/>
              <w:jc w:val="center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D36CBAB" wp14:editId="2A301EA9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412589</wp:posOffset>
                      </wp:positionV>
                      <wp:extent cx="1596788" cy="1282889"/>
                      <wp:effectExtent l="0" t="0" r="22860" b="1270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6788" cy="12828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D097BF" id="Rectangle 9" o:spid="_x0000_s1026" style="position:absolute;margin-left:35.85pt;margin-top:32.5pt;width:125.75pt;height:10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" filled="f" strokecolor="red" strokeweight="1pt"/>
                  </w:pict>
                </mc:Fallback>
              </mc:AlternateContent>
            </w:r>
            <w:r>
              <w:t>55</w:t>
            </w:r>
          </w:p>
        </w:tc>
        <w:tc>
          <w:tcPr>
            <w:tcW w:w="838" w:type="dxa"/>
          </w:tcPr>
          <w:p w:rsidR="00996D7E" w:rsidRDefault="002E417D" w:rsidP="00341E08">
            <w:pPr>
              <w:ind w:left="0"/>
            </w:pPr>
            <w:r>
              <w:t>255</w:t>
            </w:r>
          </w:p>
        </w:tc>
        <w:tc>
          <w:tcPr>
            <w:tcW w:w="838" w:type="dxa"/>
          </w:tcPr>
          <w:p w:rsidR="00996D7E" w:rsidRDefault="002E417D" w:rsidP="00341E08">
            <w:pPr>
              <w:ind w:left="0"/>
            </w:pPr>
            <w:r>
              <w:t>158</w:t>
            </w:r>
          </w:p>
        </w:tc>
        <w:tc>
          <w:tcPr>
            <w:tcW w:w="838" w:type="dxa"/>
          </w:tcPr>
          <w:p w:rsidR="00996D7E" w:rsidRDefault="002E417D" w:rsidP="00341E08">
            <w:pPr>
              <w:ind w:left="0"/>
            </w:pPr>
            <w:r>
              <w:t>100</w:t>
            </w:r>
          </w:p>
        </w:tc>
        <w:tc>
          <w:tcPr>
            <w:tcW w:w="838" w:type="dxa"/>
          </w:tcPr>
          <w:p w:rsidR="00996D7E" w:rsidRDefault="002E417D" w:rsidP="00341E08">
            <w:pPr>
              <w:ind w:left="0"/>
            </w:pPr>
            <w:r>
              <w:t>12</w:t>
            </w:r>
          </w:p>
        </w:tc>
      </w:tr>
      <w:tr w:rsidR="00996D7E" w:rsidTr="002E417D">
        <w:trPr>
          <w:trHeight w:val="657"/>
        </w:trPr>
        <w:tc>
          <w:tcPr>
            <w:tcW w:w="837" w:type="dxa"/>
          </w:tcPr>
          <w:p w:rsidR="00996D7E" w:rsidRDefault="002E417D" w:rsidP="00341E08">
            <w:pPr>
              <w:ind w:left="0"/>
            </w:pPr>
            <w:r>
              <w:t>30</w:t>
            </w:r>
          </w:p>
        </w:tc>
        <w:tc>
          <w:tcPr>
            <w:tcW w:w="838" w:type="dxa"/>
          </w:tcPr>
          <w:p w:rsidR="00996D7E" w:rsidRDefault="002E417D" w:rsidP="00341E08">
            <w:pPr>
              <w:ind w:left="0"/>
            </w:pPr>
            <w:r>
              <w:t>244</w:t>
            </w:r>
          </w:p>
        </w:tc>
        <w:tc>
          <w:tcPr>
            <w:tcW w:w="838" w:type="dxa"/>
          </w:tcPr>
          <w:p w:rsidR="00996D7E" w:rsidRDefault="002E417D" w:rsidP="00341E08">
            <w:pPr>
              <w:ind w:left="0"/>
            </w:pPr>
            <w:r>
              <w:t>55</w:t>
            </w:r>
          </w:p>
        </w:tc>
        <w:tc>
          <w:tcPr>
            <w:tcW w:w="838" w:type="dxa"/>
          </w:tcPr>
          <w:p w:rsidR="00996D7E" w:rsidRDefault="002E417D" w:rsidP="00341E08">
            <w:pPr>
              <w:ind w:left="0"/>
            </w:pPr>
            <w:r>
              <w:t>90</w:t>
            </w:r>
          </w:p>
        </w:tc>
        <w:tc>
          <w:tcPr>
            <w:tcW w:w="838" w:type="dxa"/>
          </w:tcPr>
          <w:p w:rsidR="00996D7E" w:rsidRDefault="002E417D" w:rsidP="00341E08">
            <w:pPr>
              <w:ind w:left="0"/>
            </w:pPr>
            <w:r>
              <w:t>200</w:t>
            </w:r>
          </w:p>
        </w:tc>
      </w:tr>
      <w:tr w:rsidR="00996D7E" w:rsidTr="002E417D">
        <w:trPr>
          <w:trHeight w:val="657"/>
        </w:trPr>
        <w:tc>
          <w:tcPr>
            <w:tcW w:w="837" w:type="dxa"/>
          </w:tcPr>
          <w:p w:rsidR="00996D7E" w:rsidRDefault="002E417D" w:rsidP="00341E08">
            <w:pPr>
              <w:ind w:left="0"/>
            </w:pPr>
            <w:r>
              <w:t>60</w:t>
            </w:r>
          </w:p>
        </w:tc>
        <w:tc>
          <w:tcPr>
            <w:tcW w:w="838" w:type="dxa"/>
          </w:tcPr>
          <w:p w:rsidR="00996D7E" w:rsidRDefault="002E417D" w:rsidP="00341E08">
            <w:pPr>
              <w:ind w:left="0"/>
            </w:pPr>
            <w:r>
              <w:t>200</w:t>
            </w:r>
          </w:p>
        </w:tc>
        <w:tc>
          <w:tcPr>
            <w:tcW w:w="838" w:type="dxa"/>
          </w:tcPr>
          <w:p w:rsidR="00996D7E" w:rsidRDefault="002B7B4C" w:rsidP="00341E08">
            <w:pPr>
              <w:ind w:left="0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01B326F" wp14:editId="6E6AA27D">
                      <wp:simplePos x="0" y="0"/>
                      <wp:positionH relativeFrom="margin">
                        <wp:posOffset>-68807</wp:posOffset>
                      </wp:positionH>
                      <wp:positionV relativeFrom="paragraph">
                        <wp:posOffset>13411</wp:posOffset>
                      </wp:positionV>
                      <wp:extent cx="525439" cy="395595"/>
                      <wp:effectExtent l="0" t="0" r="27305" b="2413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5439" cy="3955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436D8F" id="Rectangle 12" o:spid="_x0000_s1026" style="position:absolute;margin-left:-5.4pt;margin-top:1.05pt;width:41.35pt;height:31.1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" filled="f" strokecolor="red" strokeweight="1pt">
                      <w10:wrap anchorx="margin"/>
                    </v:rect>
                  </w:pict>
                </mc:Fallback>
              </mc:AlternateContent>
            </w:r>
            <w:r w:rsidR="002E417D">
              <w:t>50</w:t>
            </w:r>
          </w:p>
        </w:tc>
        <w:tc>
          <w:tcPr>
            <w:tcW w:w="838" w:type="dxa"/>
          </w:tcPr>
          <w:p w:rsidR="00996D7E" w:rsidRDefault="002E417D" w:rsidP="00341E08">
            <w:pPr>
              <w:ind w:left="0"/>
            </w:pPr>
            <w:r>
              <w:t>26</w:t>
            </w:r>
          </w:p>
        </w:tc>
        <w:tc>
          <w:tcPr>
            <w:tcW w:w="838" w:type="dxa"/>
          </w:tcPr>
          <w:p w:rsidR="00996D7E" w:rsidRDefault="002E417D" w:rsidP="00341E08">
            <w:pPr>
              <w:ind w:left="0"/>
            </w:pPr>
            <w:r>
              <w:t>154</w:t>
            </w:r>
          </w:p>
        </w:tc>
      </w:tr>
      <w:tr w:rsidR="00996D7E" w:rsidTr="002E417D">
        <w:trPr>
          <w:trHeight w:val="657"/>
        </w:trPr>
        <w:tc>
          <w:tcPr>
            <w:tcW w:w="837" w:type="dxa"/>
          </w:tcPr>
          <w:p w:rsidR="00996D7E" w:rsidRDefault="002E417D" w:rsidP="00341E08">
            <w:pPr>
              <w:ind w:left="0"/>
            </w:pPr>
            <w:r>
              <w:t>89</w:t>
            </w:r>
          </w:p>
        </w:tc>
        <w:tc>
          <w:tcPr>
            <w:tcW w:w="838" w:type="dxa"/>
          </w:tcPr>
          <w:p w:rsidR="00996D7E" w:rsidRDefault="002E417D" w:rsidP="00341E08">
            <w:pPr>
              <w:ind w:left="0"/>
            </w:pPr>
            <w:r>
              <w:t>100</w:t>
            </w:r>
          </w:p>
        </w:tc>
        <w:tc>
          <w:tcPr>
            <w:tcW w:w="838" w:type="dxa"/>
          </w:tcPr>
          <w:p w:rsidR="00996D7E" w:rsidRDefault="002E417D" w:rsidP="00341E08">
            <w:pPr>
              <w:ind w:left="0"/>
            </w:pPr>
            <w:r>
              <w:t>35</w:t>
            </w:r>
          </w:p>
        </w:tc>
        <w:tc>
          <w:tcPr>
            <w:tcW w:w="838" w:type="dxa"/>
          </w:tcPr>
          <w:p w:rsidR="00996D7E" w:rsidRDefault="002E417D" w:rsidP="00341E08">
            <w:pPr>
              <w:ind w:left="0"/>
            </w:pPr>
            <w:r>
              <w:t>25</w:t>
            </w:r>
          </w:p>
        </w:tc>
        <w:tc>
          <w:tcPr>
            <w:tcW w:w="838" w:type="dxa"/>
          </w:tcPr>
          <w:p w:rsidR="00996D7E" w:rsidRDefault="002E417D" w:rsidP="00341E08">
            <w:pPr>
              <w:ind w:left="0"/>
            </w:pPr>
            <w:r>
              <w:t>100</w:t>
            </w:r>
          </w:p>
        </w:tc>
      </w:tr>
      <w:tr w:rsidR="00996D7E" w:rsidTr="002E417D">
        <w:trPr>
          <w:trHeight w:val="645"/>
        </w:trPr>
        <w:tc>
          <w:tcPr>
            <w:tcW w:w="837" w:type="dxa"/>
          </w:tcPr>
          <w:p w:rsidR="00996D7E" w:rsidRDefault="002E417D" w:rsidP="00341E08">
            <w:pPr>
              <w:ind w:left="0"/>
            </w:pPr>
            <w:r>
              <w:t>55</w:t>
            </w:r>
          </w:p>
        </w:tc>
        <w:tc>
          <w:tcPr>
            <w:tcW w:w="838" w:type="dxa"/>
          </w:tcPr>
          <w:p w:rsidR="00996D7E" w:rsidRDefault="002E417D" w:rsidP="00341E08">
            <w:pPr>
              <w:ind w:left="0"/>
            </w:pPr>
            <w:r>
              <w:t>24</w:t>
            </w:r>
          </w:p>
        </w:tc>
        <w:tc>
          <w:tcPr>
            <w:tcW w:w="838" w:type="dxa"/>
          </w:tcPr>
          <w:p w:rsidR="00996D7E" w:rsidRDefault="002E417D" w:rsidP="00341E08">
            <w:pPr>
              <w:ind w:left="0"/>
            </w:pPr>
            <w:r>
              <w:t>40</w:t>
            </w:r>
          </w:p>
        </w:tc>
        <w:tc>
          <w:tcPr>
            <w:tcW w:w="838" w:type="dxa"/>
          </w:tcPr>
          <w:p w:rsidR="00996D7E" w:rsidRDefault="002E417D" w:rsidP="00341E08">
            <w:pPr>
              <w:ind w:left="0"/>
            </w:pPr>
            <w:r>
              <w:t>40</w:t>
            </w:r>
          </w:p>
        </w:tc>
        <w:tc>
          <w:tcPr>
            <w:tcW w:w="838" w:type="dxa"/>
          </w:tcPr>
          <w:p w:rsidR="00996D7E" w:rsidRDefault="002E417D" w:rsidP="00341E08">
            <w:pPr>
              <w:ind w:left="0"/>
            </w:pPr>
            <w:r>
              <w:t>32</w:t>
            </w:r>
          </w:p>
        </w:tc>
      </w:tr>
    </w:tbl>
    <w:tbl>
      <w:tblPr>
        <w:tblStyle w:val="TableGrid"/>
        <w:tblpPr w:leftFromText="180" w:rightFromText="180" w:vertAnchor="text" w:horzAnchor="page" w:tblpX="7213" w:tblpY="-2181"/>
        <w:tblW w:w="0" w:type="auto"/>
        <w:tblLook w:val="04A0" w:firstRow="1" w:lastRow="0" w:firstColumn="1" w:lastColumn="0" w:noHBand="0" w:noVBand="1"/>
      </w:tblPr>
      <w:tblGrid>
        <w:gridCol w:w="557"/>
        <w:gridCol w:w="557"/>
        <w:gridCol w:w="557"/>
      </w:tblGrid>
      <w:tr w:rsidR="002B7B4C" w:rsidTr="002B7B4C">
        <w:trPr>
          <w:trHeight w:val="347"/>
        </w:trPr>
        <w:tc>
          <w:tcPr>
            <w:tcW w:w="557" w:type="dxa"/>
          </w:tcPr>
          <w:p w:rsidR="002B7B4C" w:rsidRDefault="002B7B4C" w:rsidP="002B7B4C">
            <w:pPr>
              <w:ind w:left="0"/>
            </w:pPr>
            <w:r>
              <w:t>1</w:t>
            </w:r>
          </w:p>
        </w:tc>
        <w:tc>
          <w:tcPr>
            <w:tcW w:w="557" w:type="dxa"/>
          </w:tcPr>
          <w:p w:rsidR="002B7B4C" w:rsidRDefault="002B7B4C" w:rsidP="002B7B4C">
            <w:pPr>
              <w:ind w:left="0"/>
            </w:pPr>
            <w:r>
              <w:t>0</w:t>
            </w:r>
          </w:p>
        </w:tc>
        <w:tc>
          <w:tcPr>
            <w:tcW w:w="557" w:type="dxa"/>
          </w:tcPr>
          <w:p w:rsidR="002B7B4C" w:rsidRDefault="002B7B4C" w:rsidP="002B7B4C">
            <w:pPr>
              <w:ind w:left="0"/>
            </w:pPr>
            <w:r>
              <w:t>-1</w:t>
            </w:r>
          </w:p>
        </w:tc>
      </w:tr>
      <w:tr w:rsidR="002B7B4C" w:rsidTr="002B7B4C">
        <w:trPr>
          <w:trHeight w:val="354"/>
        </w:trPr>
        <w:tc>
          <w:tcPr>
            <w:tcW w:w="557" w:type="dxa"/>
          </w:tcPr>
          <w:p w:rsidR="002B7B4C" w:rsidRDefault="002B7B4C" w:rsidP="002B7B4C">
            <w:pPr>
              <w:ind w:left="0"/>
            </w:pPr>
            <w:r>
              <w:t>0</w:t>
            </w:r>
          </w:p>
        </w:tc>
        <w:tc>
          <w:tcPr>
            <w:tcW w:w="557" w:type="dxa"/>
          </w:tcPr>
          <w:p w:rsidR="002B7B4C" w:rsidRDefault="002B7B4C" w:rsidP="002B7B4C">
            <w:pPr>
              <w:ind w:left="0"/>
            </w:pPr>
            <w:r>
              <w:t>0</w:t>
            </w:r>
          </w:p>
        </w:tc>
        <w:tc>
          <w:tcPr>
            <w:tcW w:w="557" w:type="dxa"/>
          </w:tcPr>
          <w:p w:rsidR="002B7B4C" w:rsidRDefault="002B7B4C" w:rsidP="002B7B4C">
            <w:pPr>
              <w:ind w:left="0"/>
            </w:pPr>
            <w:r>
              <w:t>0</w:t>
            </w:r>
          </w:p>
        </w:tc>
      </w:tr>
      <w:tr w:rsidR="002B7B4C" w:rsidTr="002B7B4C">
        <w:trPr>
          <w:trHeight w:val="347"/>
        </w:trPr>
        <w:tc>
          <w:tcPr>
            <w:tcW w:w="557" w:type="dxa"/>
          </w:tcPr>
          <w:p w:rsidR="002B7B4C" w:rsidRDefault="002B7B4C" w:rsidP="002B7B4C">
            <w:pPr>
              <w:ind w:left="0"/>
            </w:pPr>
            <w:r>
              <w:t>-1</w:t>
            </w:r>
          </w:p>
        </w:tc>
        <w:tc>
          <w:tcPr>
            <w:tcW w:w="557" w:type="dxa"/>
          </w:tcPr>
          <w:p w:rsidR="002B7B4C" w:rsidRDefault="002B7B4C" w:rsidP="002B7B4C">
            <w:pPr>
              <w:ind w:left="0"/>
            </w:pPr>
            <w:r>
              <w:t>0</w:t>
            </w:r>
          </w:p>
        </w:tc>
        <w:tc>
          <w:tcPr>
            <w:tcW w:w="557" w:type="dxa"/>
          </w:tcPr>
          <w:p w:rsidR="002B7B4C" w:rsidRDefault="002B7B4C" w:rsidP="002B7B4C">
            <w:pPr>
              <w:ind w:left="0"/>
            </w:pPr>
            <w:r>
              <w:t>1</w:t>
            </w:r>
          </w:p>
        </w:tc>
      </w:tr>
    </w:tbl>
    <w:p w:rsidR="00996D7E" w:rsidRDefault="00996D7E" w:rsidP="00341E08"/>
    <w:p w:rsidR="00996D7E" w:rsidRDefault="00996D7E" w:rsidP="002B7B4C">
      <w:pPr>
        <w:ind w:left="0"/>
      </w:pPr>
    </w:p>
    <w:p w:rsidR="00996D7E" w:rsidRDefault="002B7B4C" w:rsidP="00341E0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4E6D44" wp14:editId="54C2B06E">
                <wp:simplePos x="0" y="0"/>
                <wp:positionH relativeFrom="margin">
                  <wp:posOffset>600501</wp:posOffset>
                </wp:positionH>
                <wp:positionV relativeFrom="paragraph">
                  <wp:posOffset>116604</wp:posOffset>
                </wp:positionV>
                <wp:extent cx="866633" cy="0"/>
                <wp:effectExtent l="0" t="0" r="101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633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D4E9B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3pt,9.2pt" to="115.5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" strokecolor="black [3200]" strokeweight="1.5pt">
                <v:stroke dashstyle="3 1" joinstyle="miter"/>
                <w10:wrap anchorx="margin"/>
              </v:line>
            </w:pict>
          </mc:Fallback>
        </mc:AlternateContent>
      </w:r>
      <w:r>
        <w:t xml:space="preserve">Answer: </w:t>
      </w:r>
    </w:p>
    <w:p w:rsidR="00062604" w:rsidRDefault="00062604" w:rsidP="002B7B4C">
      <w:pPr>
        <w:ind w:left="0"/>
      </w:pPr>
    </w:p>
    <w:p w:rsidR="00062604" w:rsidRDefault="00D213B1">
      <w:pPr>
        <w:pStyle w:val="Heading3"/>
      </w:pPr>
      <w:r>
        <w:t xml:space="preserve"> </w:t>
      </w:r>
      <w:r w:rsidR="00341E08">
        <w:t xml:space="preserve">Explain why we need </w:t>
      </w:r>
      <w:r w:rsidR="002B7B4C">
        <w:t>edge handling</w:t>
      </w:r>
      <w:r w:rsidR="00341E08">
        <w:t xml:space="preserve"> </w:t>
      </w:r>
    </w:p>
    <w:p w:rsidR="00341E08" w:rsidRDefault="00341E08" w:rsidP="00341E08"/>
    <w:p w:rsidR="00341E08" w:rsidRPr="00341E08" w:rsidRDefault="002B7B4C" w:rsidP="00341E0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CC01C0" wp14:editId="316BF6D2">
                <wp:simplePos x="0" y="0"/>
                <wp:positionH relativeFrom="margin">
                  <wp:posOffset>661916</wp:posOffset>
                </wp:positionH>
                <wp:positionV relativeFrom="paragraph">
                  <wp:posOffset>142666</wp:posOffset>
                </wp:positionV>
                <wp:extent cx="866633" cy="0"/>
                <wp:effectExtent l="0" t="0" r="101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633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1E3F1" id="Straight Connector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.1pt,11.25pt" to="120.3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" strokecolor="black [3200]" strokeweight="1.5pt">
                <v:stroke dashstyle="3 1" joinstyle="miter"/>
                <w10:wrap anchorx="margin"/>
              </v:line>
            </w:pict>
          </mc:Fallback>
        </mc:AlternateContent>
      </w:r>
      <w:r>
        <w:t xml:space="preserve">Answer  </w:t>
      </w:r>
    </w:p>
    <w:p w:rsidR="002B7B4C" w:rsidRDefault="00D213B1" w:rsidP="002B7B4C">
      <w:pPr>
        <w:pStyle w:val="Heading3"/>
      </w:pPr>
      <w:r>
        <w:t xml:space="preserve"> </w:t>
      </w:r>
      <w:r w:rsidR="00341E08">
        <w:rPr>
          <w:rStyle w:val="Heading3Char"/>
        </w:rPr>
        <w:t>List one way we can handle the edges</w:t>
      </w:r>
    </w:p>
    <w:p w:rsidR="002B7B4C" w:rsidRDefault="002B7B4C" w:rsidP="00341E08"/>
    <w:p w:rsidR="002B7B4C" w:rsidRPr="00341E08" w:rsidRDefault="002B7B4C" w:rsidP="00341E0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AEDD9B" wp14:editId="17786039">
                <wp:simplePos x="0" y="0"/>
                <wp:positionH relativeFrom="margin">
                  <wp:posOffset>743244</wp:posOffset>
                </wp:positionH>
                <wp:positionV relativeFrom="paragraph">
                  <wp:posOffset>163716</wp:posOffset>
                </wp:positionV>
                <wp:extent cx="866633" cy="0"/>
                <wp:effectExtent l="0" t="0" r="101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633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7FD38" id="Straight Connector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.5pt,12.9pt" to="126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" strokecolor="black [3200]" strokeweight="1.5pt">
                <v:stroke dashstyle="3 1" joinstyle="miter"/>
                <w10:wrap anchorx="margin"/>
              </v:line>
            </w:pict>
          </mc:Fallback>
        </mc:AlternateContent>
      </w:r>
      <w:r>
        <w:t>Answer</w:t>
      </w:r>
    </w:p>
    <w:p w:rsidR="002B7B4C" w:rsidRDefault="00341E08" w:rsidP="00576034">
      <w:pPr>
        <w:pStyle w:val="Heading3"/>
        <w:rPr>
          <w:rStyle w:val="Heading3Char"/>
        </w:rPr>
      </w:pPr>
      <w:r>
        <w:rPr>
          <w:rStyle w:val="Heading3Char"/>
        </w:rPr>
        <w:t>What feature would this kernel detect</w:t>
      </w:r>
    </w:p>
    <w:tbl>
      <w:tblPr>
        <w:tblStyle w:val="TableGrid"/>
        <w:tblpPr w:leftFromText="180" w:rightFromText="180" w:vertAnchor="text" w:horzAnchor="page" w:tblpX="5836" w:tblpY="314"/>
        <w:tblW w:w="0" w:type="auto"/>
        <w:tblLook w:val="04A0" w:firstRow="1" w:lastRow="0" w:firstColumn="1" w:lastColumn="0" w:noHBand="0" w:noVBand="1"/>
      </w:tblPr>
      <w:tblGrid>
        <w:gridCol w:w="528"/>
        <w:gridCol w:w="528"/>
        <w:gridCol w:w="528"/>
      </w:tblGrid>
      <w:tr w:rsidR="00576034" w:rsidTr="00576034">
        <w:trPr>
          <w:trHeight w:val="188"/>
        </w:trPr>
        <w:tc>
          <w:tcPr>
            <w:tcW w:w="528" w:type="dxa"/>
          </w:tcPr>
          <w:p w:rsidR="00576034" w:rsidRDefault="00576034" w:rsidP="00576034">
            <w:pPr>
              <w:ind w:left="0"/>
            </w:pPr>
            <w:r>
              <w:t>0</w:t>
            </w:r>
          </w:p>
        </w:tc>
        <w:tc>
          <w:tcPr>
            <w:tcW w:w="528" w:type="dxa"/>
          </w:tcPr>
          <w:p w:rsidR="00576034" w:rsidRDefault="00576034" w:rsidP="00576034">
            <w:pPr>
              <w:ind w:left="0"/>
            </w:pPr>
            <w:r>
              <w:t>1</w:t>
            </w:r>
          </w:p>
        </w:tc>
        <w:tc>
          <w:tcPr>
            <w:tcW w:w="528" w:type="dxa"/>
          </w:tcPr>
          <w:p w:rsidR="00576034" w:rsidRDefault="00576034" w:rsidP="00576034">
            <w:pPr>
              <w:ind w:left="0"/>
            </w:pPr>
            <w:r>
              <w:t>0</w:t>
            </w:r>
          </w:p>
        </w:tc>
      </w:tr>
      <w:tr w:rsidR="00576034" w:rsidTr="00576034">
        <w:trPr>
          <w:trHeight w:val="188"/>
        </w:trPr>
        <w:tc>
          <w:tcPr>
            <w:tcW w:w="528" w:type="dxa"/>
          </w:tcPr>
          <w:p w:rsidR="00576034" w:rsidRDefault="00576034" w:rsidP="00576034">
            <w:pPr>
              <w:ind w:left="0"/>
            </w:pPr>
            <w:r>
              <w:t>1</w:t>
            </w:r>
          </w:p>
        </w:tc>
        <w:tc>
          <w:tcPr>
            <w:tcW w:w="528" w:type="dxa"/>
          </w:tcPr>
          <w:p w:rsidR="00576034" w:rsidRDefault="00576034" w:rsidP="00576034">
            <w:pPr>
              <w:ind w:left="0"/>
            </w:pPr>
            <w:r>
              <w:t>0</w:t>
            </w:r>
          </w:p>
        </w:tc>
        <w:tc>
          <w:tcPr>
            <w:tcW w:w="528" w:type="dxa"/>
          </w:tcPr>
          <w:p w:rsidR="00576034" w:rsidRDefault="00576034" w:rsidP="00576034">
            <w:pPr>
              <w:ind w:left="0"/>
            </w:pPr>
            <w:r>
              <w:t>-1</w:t>
            </w:r>
          </w:p>
        </w:tc>
      </w:tr>
      <w:tr w:rsidR="00576034" w:rsidTr="00576034">
        <w:trPr>
          <w:trHeight w:val="188"/>
        </w:trPr>
        <w:tc>
          <w:tcPr>
            <w:tcW w:w="528" w:type="dxa"/>
          </w:tcPr>
          <w:p w:rsidR="00576034" w:rsidRDefault="00576034" w:rsidP="00576034">
            <w:pPr>
              <w:ind w:left="0"/>
            </w:pPr>
            <w:r>
              <w:t>0</w:t>
            </w:r>
          </w:p>
        </w:tc>
        <w:tc>
          <w:tcPr>
            <w:tcW w:w="528" w:type="dxa"/>
          </w:tcPr>
          <w:p w:rsidR="00576034" w:rsidRDefault="00576034" w:rsidP="00576034">
            <w:pPr>
              <w:ind w:left="0"/>
            </w:pPr>
            <w:r>
              <w:t>=1</w:t>
            </w:r>
          </w:p>
        </w:tc>
        <w:tc>
          <w:tcPr>
            <w:tcW w:w="528" w:type="dxa"/>
          </w:tcPr>
          <w:p w:rsidR="00576034" w:rsidRDefault="00576034" w:rsidP="00576034">
            <w:pPr>
              <w:ind w:left="0"/>
            </w:pPr>
            <w:r>
              <w:t>0</w:t>
            </w:r>
          </w:p>
        </w:tc>
      </w:tr>
    </w:tbl>
    <w:p w:rsidR="00576034" w:rsidRPr="00576034" w:rsidRDefault="00576034" w:rsidP="00576034">
      <w:r>
        <w:rPr>
          <w:noProof/>
          <w:lang w:val="en-GB" w:eastAsia="en-GB"/>
        </w:rPr>
        <w:t xml:space="preserve"> </w:t>
      </w:r>
    </w:p>
    <w:p w:rsidR="002B7B4C" w:rsidRDefault="002B7B4C" w:rsidP="00341E08"/>
    <w:p w:rsidR="00341E08" w:rsidRDefault="00341E08" w:rsidP="00341E08">
      <w:r>
        <w:tab/>
      </w:r>
    </w:p>
    <w:p w:rsidR="002B7B4C" w:rsidRDefault="00576034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D92C8A" wp14:editId="178E7703">
                <wp:simplePos x="0" y="0"/>
                <wp:positionH relativeFrom="margin">
                  <wp:posOffset>864899</wp:posOffset>
                </wp:positionH>
                <wp:positionV relativeFrom="paragraph">
                  <wp:posOffset>708660</wp:posOffset>
                </wp:positionV>
                <wp:extent cx="1221474" cy="13647"/>
                <wp:effectExtent l="0" t="0" r="36195" b="247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1474" cy="13647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F8DCE" id="Straight Connector 1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.1pt,55.8pt" to="164.3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" strokecolor="black [3200]" strokeweight="1.5pt">
                <v:stroke dashstyle="3 1" joinstyle="miter"/>
                <w10:wrap anchorx="margin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1901E59" wp14:editId="00E916ED">
                <wp:simplePos x="0" y="0"/>
                <wp:positionH relativeFrom="margin">
                  <wp:align>left</wp:align>
                </wp:positionH>
                <wp:positionV relativeFrom="paragraph">
                  <wp:posOffset>466507</wp:posOffset>
                </wp:positionV>
                <wp:extent cx="1029335" cy="46926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335" cy="469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034" w:rsidRDefault="00576034" w:rsidP="00576034">
                            <w:r>
                              <w:t>Answer: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901E59" id="Text Box 2" o:spid="_x0000_s1029" type="#_x0000_t202" style="position:absolute;left:0;text-align:left;margin-left:0;margin-top:36.75pt;width:81.05pt;height:36.95pt;z-index:2516838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" filled="f" stroked="f">
                <v:textbox style="mso-fit-shape-to-text:t">
                  <w:txbxContent>
                    <w:p w:rsidR="00576034" w:rsidRDefault="00576034" w:rsidP="00576034">
                      <w:r>
                        <w:t>Answer: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B7B4C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3B1" w:rsidRDefault="00D213B1">
      <w:pPr>
        <w:spacing w:before="0" w:after="0" w:line="240" w:lineRule="auto"/>
      </w:pPr>
      <w:r>
        <w:separator/>
      </w:r>
    </w:p>
  </w:endnote>
  <w:endnote w:type="continuationSeparator" w:id="0">
    <w:p w:rsidR="00D213B1" w:rsidRDefault="00D213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604" w:rsidRDefault="00D213B1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76034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 \* Arabic  \* MERGEFORMAT </w:instrText>
    </w:r>
    <w:r>
      <w:fldChar w:fldCharType="separate"/>
    </w:r>
    <w:r w:rsidR="0057603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3B1" w:rsidRDefault="00D213B1">
      <w:pPr>
        <w:spacing w:before="0" w:after="0" w:line="240" w:lineRule="auto"/>
      </w:pPr>
      <w:r>
        <w:separator/>
      </w:r>
    </w:p>
  </w:footnote>
  <w:footnote w:type="continuationSeparator" w:id="0">
    <w:p w:rsidR="00D213B1" w:rsidRDefault="00D213B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456A7C"/>
    <w:multiLevelType w:val="hybridMultilevel"/>
    <w:tmpl w:val="801C1B26"/>
    <w:lvl w:ilvl="0" w:tplc="05F4D36E">
      <w:start w:val="1"/>
      <w:numFmt w:val="decimal"/>
      <w:pStyle w:val="Heading3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E08"/>
    <w:rsid w:val="00062604"/>
    <w:rsid w:val="002B7B4C"/>
    <w:rsid w:val="002E417D"/>
    <w:rsid w:val="00341E08"/>
    <w:rsid w:val="00576034"/>
    <w:rsid w:val="00814A06"/>
    <w:rsid w:val="00996D7E"/>
    <w:rsid w:val="00D2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120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36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numPr>
        <w:numId w:val="1"/>
      </w:numPr>
      <w:pBdr>
        <w:top w:val="single" w:sz="4" w:space="1" w:color="7F7F7F" w:themeColor="text1" w:themeTint="80"/>
      </w:pBdr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before="0" w:after="0"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tions">
    <w:name w:val="Instructions"/>
    <w:basedOn w:val="Normal"/>
    <w:uiPriority w:val="1"/>
    <w:qFormat/>
    <w:rPr>
      <w:i/>
      <w:iCs/>
      <w:color w:val="7F7F7F" w:themeColor="text1" w:themeTint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\AppData\Roaming\Microsoft\Templates\Test%20with%20essay%20question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F91AA3FB2E43E79B2632E0AF6F8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82403-54DF-4CC4-BF79-3A29AA3CC71E}"/>
      </w:docPartPr>
      <w:docPartBody>
        <w:p w:rsidR="00000000" w:rsidRDefault="006B37C7">
          <w:pPr>
            <w:pStyle w:val="82F91AA3FB2E43E79B2632E0AF6F8F98"/>
          </w:pPr>
          <w:r>
            <w:t>[Type the test instructions here. For example, instruct the student to write a short paragraph in response to each of the following questions.]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7B5"/>
    <w:rsid w:val="006B37C7"/>
    <w:rsid w:val="00D5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68057195584FAB9E9AA104F9AF7DD1">
    <w:name w:val="8F68057195584FAB9E9AA104F9AF7DD1"/>
  </w:style>
  <w:style w:type="paragraph" w:customStyle="1" w:styleId="A5C571D449E9454EB3FDAF22F7D81960">
    <w:name w:val="A5C571D449E9454EB3FDAF22F7D81960"/>
  </w:style>
  <w:style w:type="paragraph" w:customStyle="1" w:styleId="82F91AA3FB2E43E79B2632E0AF6F8F98">
    <w:name w:val="82F91AA3FB2E43E79B2632E0AF6F8F98"/>
  </w:style>
  <w:style w:type="paragraph" w:customStyle="1" w:styleId="71BBC7C56C7B4E69AAFC89F702D71403">
    <w:name w:val="71BBC7C56C7B4E69AAFC89F702D71403"/>
  </w:style>
  <w:style w:type="paragraph" w:customStyle="1" w:styleId="71D3038949B54DA9AB7485C0D73323FD">
    <w:name w:val="71D3038949B54DA9AB7485C0D73323FD"/>
  </w:style>
  <w:style w:type="paragraph" w:customStyle="1" w:styleId="3F38998D9481474E8D92ACCB2039BA9D">
    <w:name w:val="3F38998D9481474E8D92ACCB2039BA9D"/>
    <w:rsid w:val="00D517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B98FD58-AEFC-4111-A41C-F95A04AE2B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with essay questions.dotx</Template>
  <TotalTime>0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2017-04-23T18:48:00Z</dcterms:created>
  <dcterms:modified xsi:type="dcterms:W3CDTF">2017-04-23T19:47:00Z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TC039883099991</vt:lpwstr>
  </property>
</Properties>
</file>